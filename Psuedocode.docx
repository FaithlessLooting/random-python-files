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84" w:rsidRDefault="00CE5C3F" w:rsidP="00CE5C3F">
      <w:pPr>
        <w:spacing w:after="0"/>
      </w:pPr>
      <w:proofErr w:type="spellStart"/>
      <w:r>
        <w:t>Psuedocode</w:t>
      </w:r>
      <w:proofErr w:type="spellEnd"/>
    </w:p>
    <w:p w:rsidR="00CE5C3F" w:rsidRDefault="00CE5C3F" w:rsidP="00CE5C3F">
      <w:pPr>
        <w:spacing w:after="0"/>
      </w:pPr>
      <w:r>
        <w:t>A = green</w:t>
      </w:r>
    </w:p>
    <w:p w:rsidR="00CE5C3F" w:rsidRDefault="00CE5C3F" w:rsidP="00CE5C3F">
      <w:pPr>
        <w:spacing w:after="0"/>
      </w:pPr>
      <w:r>
        <w:t>B = green</w:t>
      </w:r>
    </w:p>
    <w:p w:rsidR="00CE5C3F" w:rsidRDefault="00CE5C3F" w:rsidP="00CE5C3F">
      <w:pPr>
        <w:spacing w:after="0"/>
      </w:pPr>
      <w:r>
        <w:t>C = red</w:t>
      </w:r>
    </w:p>
    <w:p w:rsidR="00CE5C3F" w:rsidRDefault="00CE5C3F" w:rsidP="00CE5C3F">
      <w:pPr>
        <w:spacing w:after="0"/>
      </w:pPr>
      <w:r>
        <w:t>D = red</w:t>
      </w:r>
    </w:p>
    <w:p w:rsidR="00AD1998" w:rsidRDefault="00AD1998" w:rsidP="00CE5C3F">
      <w:pPr>
        <w:spacing w:after="0"/>
      </w:pPr>
      <w:r>
        <w:t>X=0</w:t>
      </w:r>
    </w:p>
    <w:p w:rsidR="00CE5C3F" w:rsidRDefault="00CE5C3F" w:rsidP="00CE5C3F">
      <w:pPr>
        <w:spacing w:after="0"/>
      </w:pPr>
      <w:proofErr w:type="spellStart"/>
      <w:r>
        <w:t>Buttonpressed</w:t>
      </w:r>
      <w:proofErr w:type="spellEnd"/>
      <w:r>
        <w:t xml:space="preserve"> = false</w:t>
      </w:r>
    </w:p>
    <w:p w:rsidR="00CE5C3F" w:rsidRDefault="00CE5C3F" w:rsidP="00CE5C3F">
      <w:pPr>
        <w:spacing w:after="0"/>
      </w:pPr>
      <w:r>
        <w:t xml:space="preserve">WHILE </w:t>
      </w:r>
      <w:proofErr w:type="spellStart"/>
      <w:r>
        <w:t>buttonpressed</w:t>
      </w:r>
      <w:proofErr w:type="spellEnd"/>
      <w:r>
        <w:t xml:space="preserve"> = true</w:t>
      </w:r>
    </w:p>
    <w:p w:rsidR="00CE5C3F" w:rsidRDefault="00CE5C3F" w:rsidP="00CE5C3F">
      <w:pPr>
        <w:spacing w:after="0"/>
      </w:pPr>
      <w:r>
        <w:tab/>
        <w:t>A = red</w:t>
      </w:r>
    </w:p>
    <w:p w:rsidR="00CE5C3F" w:rsidRDefault="00CE5C3F" w:rsidP="00CE5C3F">
      <w:pPr>
        <w:spacing w:after="0"/>
      </w:pPr>
      <w:r>
        <w:tab/>
        <w:t>B = red</w:t>
      </w:r>
    </w:p>
    <w:p w:rsidR="00CE5C3F" w:rsidRDefault="00CE5C3F" w:rsidP="00CE5C3F">
      <w:pPr>
        <w:spacing w:after="0"/>
      </w:pPr>
      <w:r>
        <w:tab/>
        <w:t>C = red</w:t>
      </w:r>
    </w:p>
    <w:p w:rsidR="00CE5C3F" w:rsidRDefault="00CE5C3F" w:rsidP="00CE5C3F">
      <w:pPr>
        <w:spacing w:after="0"/>
      </w:pPr>
      <w:r>
        <w:tab/>
        <w:t>D = re</w:t>
      </w:r>
      <w:bookmarkStart w:id="0" w:name="_GoBack"/>
      <w:bookmarkEnd w:id="0"/>
      <w:r>
        <w:t>d</w:t>
      </w:r>
    </w:p>
    <w:p w:rsidR="00CE5C3F" w:rsidRDefault="00CE5C3F" w:rsidP="00CE5C3F">
      <w:pPr>
        <w:spacing w:after="0"/>
        <w:ind w:firstLine="720"/>
      </w:pPr>
      <w:r>
        <w:t>SLEEP 5 seconds</w:t>
      </w:r>
    </w:p>
    <w:p w:rsidR="00CE5C3F" w:rsidRDefault="00CE5C3F" w:rsidP="00CE5C3F">
      <w:pPr>
        <w:spacing w:after="0"/>
      </w:pPr>
      <w:r>
        <w:tab/>
      </w:r>
      <w:proofErr w:type="spellStart"/>
      <w:r>
        <w:t>Buttonpressed</w:t>
      </w:r>
      <w:proofErr w:type="spellEnd"/>
      <w:r>
        <w:t xml:space="preserve"> = false</w:t>
      </w:r>
    </w:p>
    <w:p w:rsidR="00CE5C3F" w:rsidRDefault="00AD1998" w:rsidP="00CE5C3F">
      <w:pPr>
        <w:spacing w:after="0"/>
      </w:pPr>
      <w:r>
        <w:t>For x in range 1</w:t>
      </w:r>
      <w:proofErr w:type="gramStart"/>
      <w:r>
        <w:t>,10</w:t>
      </w:r>
      <w:proofErr w:type="gramEnd"/>
    </w:p>
    <w:p w:rsidR="00CE5C3F" w:rsidRDefault="00CE5C3F" w:rsidP="00CE5C3F">
      <w:pPr>
        <w:spacing w:after="0"/>
      </w:pPr>
      <w:r>
        <w:tab/>
      </w:r>
      <w:r w:rsidR="00E13EFD">
        <w:t>A = green</w:t>
      </w:r>
    </w:p>
    <w:p w:rsidR="00E13EFD" w:rsidRDefault="00E13EFD" w:rsidP="00CE5C3F">
      <w:pPr>
        <w:spacing w:after="0"/>
      </w:pPr>
      <w:r>
        <w:tab/>
        <w:t>B = green</w:t>
      </w:r>
    </w:p>
    <w:p w:rsidR="00E13EFD" w:rsidRDefault="00E13EFD" w:rsidP="00CE5C3F">
      <w:pPr>
        <w:spacing w:after="0"/>
      </w:pPr>
      <w:r>
        <w:tab/>
        <w:t>C = red</w:t>
      </w:r>
    </w:p>
    <w:p w:rsidR="00E13EFD" w:rsidRDefault="00E13EFD" w:rsidP="00CE5C3F">
      <w:pPr>
        <w:spacing w:after="0"/>
      </w:pPr>
      <w:r>
        <w:tab/>
        <w:t>D = red</w:t>
      </w:r>
    </w:p>
    <w:p w:rsidR="00E13EFD" w:rsidRDefault="00E13EFD" w:rsidP="00CE5C3F">
      <w:pPr>
        <w:spacing w:after="0"/>
      </w:pPr>
      <w:r>
        <w:tab/>
        <w:t xml:space="preserve">PRINT “a is” A </w:t>
      </w:r>
    </w:p>
    <w:p w:rsidR="00E13EFD" w:rsidRDefault="00E13EFD" w:rsidP="00CE5C3F">
      <w:pPr>
        <w:spacing w:after="0"/>
      </w:pPr>
      <w:r>
        <w:tab/>
        <w:t xml:space="preserve">            “</w:t>
      </w:r>
      <w:proofErr w:type="gramStart"/>
      <w:r>
        <w:t>b</w:t>
      </w:r>
      <w:proofErr w:type="gramEnd"/>
      <w:r>
        <w:t xml:space="preserve"> is” B</w:t>
      </w:r>
    </w:p>
    <w:p w:rsidR="00E13EFD" w:rsidRDefault="00E13EFD" w:rsidP="00E13EFD">
      <w:pPr>
        <w:spacing w:after="0" w:line="480" w:lineRule="auto"/>
      </w:pPr>
      <w:r>
        <w:tab/>
        <w:t xml:space="preserve">            “</w:t>
      </w:r>
      <w:proofErr w:type="gramStart"/>
      <w:r>
        <w:t>c</w:t>
      </w:r>
      <w:proofErr w:type="gramEnd"/>
      <w:r>
        <w:t xml:space="preserve"> is” C</w:t>
      </w:r>
    </w:p>
    <w:p w:rsidR="00E13EFD" w:rsidRDefault="00E13EFD" w:rsidP="00E13EFD">
      <w:pPr>
        <w:spacing w:after="0" w:line="480" w:lineRule="auto"/>
      </w:pPr>
      <w:r>
        <w:tab/>
      </w:r>
      <w:r>
        <w:t xml:space="preserve">           “</w:t>
      </w:r>
      <w:proofErr w:type="gramStart"/>
      <w:r>
        <w:t>d</w:t>
      </w:r>
      <w:proofErr w:type="gramEnd"/>
      <w:r>
        <w:t xml:space="preserve"> is” D</w:t>
      </w:r>
      <w:r>
        <w:tab/>
      </w:r>
    </w:p>
    <w:p w:rsidR="00E13EFD" w:rsidRDefault="00E13EFD" w:rsidP="00E13EFD">
      <w:pPr>
        <w:spacing w:after="0"/>
        <w:ind w:firstLine="720"/>
      </w:pPr>
      <w:r>
        <w:t>SLEEP 1</w:t>
      </w:r>
    </w:p>
    <w:p w:rsidR="00E13EFD" w:rsidRDefault="00E13EFD" w:rsidP="00E13EFD">
      <w:pPr>
        <w:spacing w:after="0"/>
        <w:ind w:firstLine="720"/>
      </w:pPr>
      <w:r>
        <w:t>A = red</w:t>
      </w:r>
    </w:p>
    <w:p w:rsidR="00E13EFD" w:rsidRDefault="00E13EFD" w:rsidP="00E13EFD">
      <w:pPr>
        <w:spacing w:after="0"/>
        <w:ind w:firstLine="720"/>
      </w:pPr>
      <w:r>
        <w:t>B = red</w:t>
      </w:r>
    </w:p>
    <w:p w:rsidR="00E13EFD" w:rsidRDefault="00E13EFD" w:rsidP="00E13EFD">
      <w:pPr>
        <w:spacing w:after="0"/>
        <w:ind w:firstLine="720"/>
      </w:pPr>
      <w:r>
        <w:t>C = red and amber</w:t>
      </w:r>
    </w:p>
    <w:p w:rsidR="00E13EFD" w:rsidRDefault="00E13EFD" w:rsidP="00E13EFD">
      <w:pPr>
        <w:spacing w:after="0"/>
        <w:ind w:firstLine="720"/>
      </w:pPr>
      <w:r>
        <w:t>D = red and amber</w:t>
      </w:r>
    </w:p>
    <w:p w:rsidR="00E13EFD" w:rsidRDefault="00E13EFD" w:rsidP="00E13EFD">
      <w:pPr>
        <w:spacing w:after="0"/>
        <w:ind w:firstLine="720"/>
      </w:pPr>
      <w:r>
        <w:t xml:space="preserve">PRINT “a is” A </w:t>
      </w:r>
    </w:p>
    <w:p w:rsidR="00E13EFD" w:rsidRDefault="00E13EFD" w:rsidP="00E13EFD">
      <w:pPr>
        <w:spacing w:after="0"/>
        <w:ind w:firstLine="720"/>
      </w:pPr>
      <w:r>
        <w:t xml:space="preserve"> </w:t>
      </w:r>
      <w:r>
        <w:tab/>
      </w:r>
      <w:r>
        <w:t>“</w:t>
      </w:r>
      <w:proofErr w:type="gramStart"/>
      <w:r>
        <w:t>b</w:t>
      </w:r>
      <w:proofErr w:type="gramEnd"/>
      <w:r>
        <w:t xml:space="preserve"> is” B</w:t>
      </w:r>
    </w:p>
    <w:p w:rsidR="00E13EFD" w:rsidRDefault="00E13EFD" w:rsidP="00E13EFD">
      <w:pPr>
        <w:spacing w:after="120" w:line="480" w:lineRule="auto"/>
      </w:pPr>
      <w:r>
        <w:tab/>
        <w:t xml:space="preserve"> </w:t>
      </w:r>
      <w:r>
        <w:tab/>
      </w:r>
      <w:r>
        <w:t xml:space="preserve"> “</w:t>
      </w:r>
      <w:proofErr w:type="gramStart"/>
      <w:r>
        <w:t>c</w:t>
      </w:r>
      <w:proofErr w:type="gramEnd"/>
      <w:r>
        <w:t xml:space="preserve"> is”</w:t>
      </w:r>
      <w:r>
        <w:t xml:space="preserve"> C</w:t>
      </w:r>
    </w:p>
    <w:p w:rsidR="00E13EFD" w:rsidRDefault="00E13EFD" w:rsidP="00E13EFD">
      <w:pPr>
        <w:spacing w:after="0" w:line="480" w:lineRule="auto"/>
      </w:pPr>
      <w:r>
        <w:tab/>
      </w:r>
      <w:r>
        <w:tab/>
      </w:r>
      <w:r w:rsidR="00AD1998">
        <w:t>“</w:t>
      </w:r>
      <w:proofErr w:type="gramStart"/>
      <w:r w:rsidR="00AD1998">
        <w:t>d</w:t>
      </w:r>
      <w:proofErr w:type="gramEnd"/>
      <w:r w:rsidR="00AD1998">
        <w:t xml:space="preserve"> is” D</w:t>
      </w:r>
    </w:p>
    <w:p w:rsidR="00AD1998" w:rsidRDefault="00AD1998" w:rsidP="00E13EFD">
      <w:pPr>
        <w:spacing w:after="0" w:line="480" w:lineRule="auto"/>
      </w:pPr>
      <w:r>
        <w:tab/>
        <w:t>SLEEP 2</w:t>
      </w:r>
    </w:p>
    <w:p w:rsidR="00AD1998" w:rsidRDefault="00AD1998" w:rsidP="00AD1998">
      <w:pPr>
        <w:spacing w:after="0"/>
        <w:ind w:firstLine="720"/>
      </w:pPr>
      <w:r>
        <w:t>A = red</w:t>
      </w:r>
    </w:p>
    <w:p w:rsidR="00AD1998" w:rsidRDefault="00AD1998" w:rsidP="00AD1998">
      <w:pPr>
        <w:spacing w:after="0"/>
        <w:ind w:firstLine="720"/>
      </w:pPr>
      <w:r>
        <w:t xml:space="preserve">B = </w:t>
      </w:r>
      <w:r>
        <w:t>red</w:t>
      </w:r>
    </w:p>
    <w:p w:rsidR="00AD1998" w:rsidRDefault="00AD1998" w:rsidP="00AD1998">
      <w:pPr>
        <w:spacing w:after="0"/>
        <w:ind w:firstLine="720"/>
      </w:pPr>
      <w:r>
        <w:t>C =</w:t>
      </w:r>
      <w:r>
        <w:t xml:space="preserve"> green</w:t>
      </w:r>
    </w:p>
    <w:p w:rsidR="00AD1998" w:rsidRDefault="00AD1998" w:rsidP="00AD1998">
      <w:pPr>
        <w:spacing w:after="0"/>
        <w:ind w:firstLine="720"/>
      </w:pPr>
      <w:r>
        <w:t>D =</w:t>
      </w:r>
      <w:r>
        <w:t>green</w:t>
      </w:r>
    </w:p>
    <w:p w:rsidR="00AD1998" w:rsidRDefault="00AD1998" w:rsidP="00AD1998">
      <w:pPr>
        <w:spacing w:after="0"/>
        <w:ind w:firstLine="720"/>
      </w:pPr>
      <w:r>
        <w:t xml:space="preserve">PRINT “a is” A </w:t>
      </w:r>
    </w:p>
    <w:p w:rsidR="00AD1998" w:rsidRDefault="00AD1998" w:rsidP="00AD1998">
      <w:pPr>
        <w:spacing w:after="0"/>
        <w:ind w:firstLine="720"/>
      </w:pPr>
      <w:r>
        <w:t xml:space="preserve"> </w:t>
      </w:r>
      <w:r>
        <w:tab/>
        <w:t>“</w:t>
      </w:r>
      <w:proofErr w:type="gramStart"/>
      <w:r>
        <w:t>b</w:t>
      </w:r>
      <w:proofErr w:type="gramEnd"/>
      <w:r>
        <w:t xml:space="preserve"> is” B</w:t>
      </w:r>
    </w:p>
    <w:p w:rsidR="00AD1998" w:rsidRDefault="00AD1998" w:rsidP="00AD1998">
      <w:pPr>
        <w:spacing w:after="120" w:line="480" w:lineRule="auto"/>
      </w:pPr>
      <w:r>
        <w:tab/>
        <w:t xml:space="preserve"> </w:t>
      </w:r>
      <w:r>
        <w:tab/>
        <w:t xml:space="preserve"> “</w:t>
      </w:r>
      <w:proofErr w:type="gramStart"/>
      <w:r>
        <w:t>c</w:t>
      </w:r>
      <w:proofErr w:type="gramEnd"/>
      <w:r>
        <w:t xml:space="preserve"> is” C</w:t>
      </w:r>
    </w:p>
    <w:p w:rsidR="00AD1998" w:rsidRDefault="00AD1998" w:rsidP="00AD1998">
      <w:pPr>
        <w:spacing w:after="0" w:line="480" w:lineRule="auto"/>
      </w:pPr>
      <w:r>
        <w:lastRenderedPageBreak/>
        <w:tab/>
      </w:r>
      <w:r>
        <w:tab/>
        <w:t>“</w:t>
      </w:r>
      <w:proofErr w:type="gramStart"/>
      <w:r>
        <w:t>d</w:t>
      </w:r>
      <w:proofErr w:type="gramEnd"/>
      <w:r>
        <w:t xml:space="preserve"> is” D</w:t>
      </w:r>
    </w:p>
    <w:p w:rsidR="00AD1998" w:rsidRDefault="00AD1998" w:rsidP="00AD1998">
      <w:pPr>
        <w:spacing w:after="0" w:line="480" w:lineRule="auto"/>
      </w:pPr>
      <w:r>
        <w:t>X+1</w:t>
      </w:r>
    </w:p>
    <w:p w:rsidR="00AD1998" w:rsidRDefault="00AD1998" w:rsidP="00E13EFD">
      <w:pPr>
        <w:spacing w:after="0" w:line="480" w:lineRule="auto"/>
      </w:pPr>
    </w:p>
    <w:p w:rsidR="00AD1998" w:rsidRDefault="00AD1998" w:rsidP="00E13EFD">
      <w:pPr>
        <w:spacing w:after="0" w:line="480" w:lineRule="auto"/>
      </w:pPr>
      <w:r>
        <w:tab/>
      </w:r>
    </w:p>
    <w:p w:rsidR="00E13EFD" w:rsidRDefault="00E13EFD" w:rsidP="00E13EFD">
      <w:pPr>
        <w:spacing w:after="0" w:line="480" w:lineRule="auto"/>
      </w:pPr>
    </w:p>
    <w:p w:rsidR="00E13EFD" w:rsidRDefault="00E13EFD" w:rsidP="00CE5C3F">
      <w:pPr>
        <w:spacing w:after="0"/>
      </w:pPr>
      <w:r>
        <w:tab/>
      </w:r>
    </w:p>
    <w:p w:rsidR="00CE5C3F" w:rsidRDefault="00CE5C3F" w:rsidP="00CE5C3F">
      <w:pPr>
        <w:spacing w:after="0"/>
      </w:pPr>
    </w:p>
    <w:p w:rsidR="00CE5C3F" w:rsidRDefault="00CE5C3F" w:rsidP="00CE5C3F">
      <w:pPr>
        <w:spacing w:after="0"/>
      </w:pPr>
    </w:p>
    <w:p w:rsidR="00CE5C3F" w:rsidRDefault="00CE5C3F" w:rsidP="00CE5C3F">
      <w:pPr>
        <w:spacing w:after="0"/>
      </w:pPr>
    </w:p>
    <w:p w:rsidR="00CE5C3F" w:rsidRDefault="00CE5C3F" w:rsidP="00CE5C3F">
      <w:pPr>
        <w:spacing w:after="120"/>
      </w:pPr>
      <w:r>
        <w:tab/>
      </w:r>
    </w:p>
    <w:sectPr w:rsidR="00CE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3F"/>
    <w:rsid w:val="00350130"/>
    <w:rsid w:val="009D498D"/>
    <w:rsid w:val="00AD1998"/>
    <w:rsid w:val="00CE5C3F"/>
    <w:rsid w:val="00E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231FA49C</Template>
  <TotalTime>47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Halifax Grammar School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Dove</dc:creator>
  <cp:lastModifiedBy>Matthew Dove</cp:lastModifiedBy>
  <cp:revision>1</cp:revision>
  <dcterms:created xsi:type="dcterms:W3CDTF">2015-09-16T10:14:00Z</dcterms:created>
  <dcterms:modified xsi:type="dcterms:W3CDTF">2015-09-16T11:01:00Z</dcterms:modified>
</cp:coreProperties>
</file>