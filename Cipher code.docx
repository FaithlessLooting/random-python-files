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C84" w:rsidRDefault="008315CE">
      <w:r>
        <w:t>Cipher code</w:t>
      </w:r>
    </w:p>
    <w:p w:rsidR="008315CE" w:rsidRDefault="008315CE">
      <w:r>
        <w:t>Decomposition</w:t>
      </w:r>
    </w:p>
    <w:p w:rsidR="008315CE" w:rsidRDefault="008315CE">
      <w:r>
        <w:t>Encoding:</w:t>
      </w:r>
    </w:p>
    <w:p w:rsidR="008315CE" w:rsidRDefault="008315CE">
      <w:r>
        <w:t>Receive wanted text</w:t>
      </w:r>
    </w:p>
    <w:p w:rsidR="008315CE" w:rsidRDefault="008315CE">
      <w:r>
        <w:t>Receive number of shifted characters wanted</w:t>
      </w:r>
    </w:p>
    <w:p w:rsidR="008315CE" w:rsidRDefault="008315CE">
      <w:r>
        <w:t>Convert to ASCII</w:t>
      </w:r>
    </w:p>
    <w:p w:rsidR="008315CE" w:rsidRDefault="008315CE">
      <w:r>
        <w:t>Shift x characters</w:t>
      </w:r>
    </w:p>
    <w:p w:rsidR="008315CE" w:rsidRDefault="008315CE">
      <w:r>
        <w:t>Revert to text</w:t>
      </w:r>
    </w:p>
    <w:p w:rsidR="008315CE" w:rsidRDefault="008315CE">
      <w:r>
        <w:t>Output</w:t>
      </w:r>
    </w:p>
    <w:p w:rsidR="008315CE" w:rsidRDefault="008315CE">
      <w:r>
        <w:t>Decode:</w:t>
      </w:r>
    </w:p>
    <w:p w:rsidR="008315CE" w:rsidRDefault="008315CE">
      <w:r>
        <w:t>Input shifted text</w:t>
      </w:r>
    </w:p>
    <w:p w:rsidR="008315CE" w:rsidRDefault="008315CE">
      <w:r>
        <w:t>Input number of shifted letters</w:t>
      </w:r>
    </w:p>
    <w:p w:rsidR="008315CE" w:rsidRDefault="008315CE">
      <w:r>
        <w:t>Convert to ASCII codes</w:t>
      </w:r>
    </w:p>
    <w:p w:rsidR="008315CE" w:rsidRDefault="008315CE">
      <w:r>
        <w:t>Shift backwards x characters</w:t>
      </w:r>
    </w:p>
    <w:p w:rsidR="008315CE" w:rsidRDefault="008315CE">
      <w:r>
        <w:t>Revert to text</w:t>
      </w:r>
    </w:p>
    <w:p w:rsidR="008315CE" w:rsidRDefault="008315CE">
      <w:r>
        <w:t>Output</w:t>
      </w:r>
    </w:p>
    <w:p w:rsidR="008315CE" w:rsidRDefault="008315CE"/>
    <w:p w:rsidR="00FD49D2" w:rsidRDefault="00FD49D2" w:rsidP="00FD49D2">
      <w:r>
        <w:t>PSUEDOCODE</w:t>
      </w:r>
    </w:p>
    <w:p w:rsidR="00FD49D2" w:rsidRDefault="00FD49D2" w:rsidP="00FD49D2">
      <w:r>
        <w:t xml:space="preserve">PRINT welcome to the </w:t>
      </w:r>
      <w:proofErr w:type="spellStart"/>
      <w:r>
        <w:t>ceaser</w:t>
      </w:r>
      <w:proofErr w:type="spellEnd"/>
      <w:r>
        <w:t xml:space="preserve"> shifter, would you like to </w:t>
      </w:r>
      <w:proofErr w:type="gramStart"/>
      <w:r>
        <w:t>encode(</w:t>
      </w:r>
      <w:proofErr w:type="gramEnd"/>
      <w:r>
        <w:t xml:space="preserve">1) or decode(2)? INPUT </w:t>
      </w:r>
    </w:p>
    <w:p w:rsidR="00FD49D2" w:rsidRDefault="00FD49D2" w:rsidP="00FD49D2">
      <w:r>
        <w:t>IF INPUT ==1:</w:t>
      </w:r>
    </w:p>
    <w:p w:rsidR="00FD49D2" w:rsidRDefault="00FD49D2" w:rsidP="00FD49D2">
      <w:r>
        <w:tab/>
        <w:t>PRINT what would you like to say? INPUT = plaintext</w:t>
      </w:r>
    </w:p>
    <w:p w:rsidR="00FD49D2" w:rsidRDefault="00FD49D2" w:rsidP="00FD49D2">
      <w:r>
        <w:tab/>
        <w:t xml:space="preserve">PRINT how many spaces would you like to move the text? INPUT = </w:t>
      </w:r>
      <w:proofErr w:type="spellStart"/>
      <w:r>
        <w:t>shiftnumber</w:t>
      </w:r>
      <w:proofErr w:type="spellEnd"/>
    </w:p>
    <w:p w:rsidR="00FD49D2" w:rsidRDefault="00FD49D2" w:rsidP="00FD49D2">
      <w:r>
        <w:tab/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 xml:space="preserve">plaintext) </w:t>
      </w:r>
    </w:p>
    <w:p w:rsidR="00FD49D2" w:rsidRDefault="00FD49D2" w:rsidP="00FD49D2">
      <w:r>
        <w:tab/>
      </w:r>
      <w:proofErr w:type="gramStart"/>
      <w:r>
        <w:t>move</w:t>
      </w:r>
      <w:proofErr w:type="gramEnd"/>
      <w:r>
        <w:t xml:space="preserve"> each letter </w:t>
      </w:r>
      <w:proofErr w:type="spellStart"/>
      <w:r>
        <w:t>shiftnumber</w:t>
      </w:r>
      <w:proofErr w:type="spellEnd"/>
      <w:r>
        <w:t xml:space="preserve"> letters</w:t>
      </w:r>
    </w:p>
    <w:p w:rsidR="00FD49D2" w:rsidRDefault="00FD49D2" w:rsidP="00FD49D2">
      <w:r>
        <w:tab/>
        <w:t>IF plaintext &gt; 26:</w:t>
      </w:r>
    </w:p>
    <w:p w:rsidR="00FD49D2" w:rsidRDefault="00FD49D2" w:rsidP="00FD49D2">
      <w:r>
        <w:tab/>
      </w:r>
      <w:r>
        <w:tab/>
      </w:r>
      <w:proofErr w:type="gramStart"/>
      <w:r>
        <w:t>plaintext</w:t>
      </w:r>
      <w:proofErr w:type="gramEnd"/>
      <w:r>
        <w:t>= plaintext -26</w:t>
      </w:r>
    </w:p>
    <w:p w:rsidR="00FD49D2" w:rsidRDefault="00FD49D2" w:rsidP="00FD49D2">
      <w:r>
        <w:tab/>
      </w:r>
      <w:r>
        <w:tab/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plaintext)</w:t>
      </w:r>
    </w:p>
    <w:p w:rsidR="00FD49D2" w:rsidRDefault="00FD49D2" w:rsidP="00FD49D2">
      <w:r>
        <w:lastRenderedPageBreak/>
        <w:tab/>
      </w:r>
      <w:r>
        <w:tab/>
        <w:t>PRINT plaintext</w:t>
      </w:r>
    </w:p>
    <w:p w:rsidR="00FD49D2" w:rsidRDefault="00FD49D2" w:rsidP="00FD49D2">
      <w:r>
        <w:tab/>
        <w:t>ELSE:</w:t>
      </w:r>
    </w:p>
    <w:p w:rsidR="00FD49D2" w:rsidRDefault="00FD49D2" w:rsidP="00FD49D2">
      <w:r>
        <w:tab/>
      </w:r>
      <w:r>
        <w:tab/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plaintext)</w:t>
      </w:r>
    </w:p>
    <w:p w:rsidR="00FD49D2" w:rsidRDefault="00FD49D2" w:rsidP="00FD49D2">
      <w:r>
        <w:tab/>
      </w:r>
      <w:r>
        <w:tab/>
        <w:t>PRINT plaintext</w:t>
      </w:r>
    </w:p>
    <w:p w:rsidR="00FD49D2" w:rsidRDefault="00FD49D2" w:rsidP="00FD49D2">
      <w:r>
        <w:t>ELSE:</w:t>
      </w:r>
    </w:p>
    <w:p w:rsidR="00FD49D2" w:rsidRDefault="00FD49D2" w:rsidP="00FD49D2">
      <w:r>
        <w:tab/>
        <w:t>PRINT what would you like to decode? INPUT = cipher</w:t>
      </w:r>
    </w:p>
    <w:p w:rsidR="00FD49D2" w:rsidRDefault="00FD49D2" w:rsidP="00FD49D2">
      <w:r>
        <w:tab/>
      </w:r>
      <w:proofErr w:type="gramStart"/>
      <w:r>
        <w:t>cipher</w:t>
      </w:r>
      <w:proofErr w:type="gramEnd"/>
      <w:r>
        <w:t xml:space="preserve"> = </w:t>
      </w:r>
      <w:proofErr w:type="spellStart"/>
      <w:r>
        <w:t>chr</w:t>
      </w:r>
      <w:proofErr w:type="spellEnd"/>
      <w:r>
        <w:t>(cipher)</w:t>
      </w:r>
    </w:p>
    <w:p w:rsidR="00FD49D2" w:rsidRDefault="00FD49D2" w:rsidP="00FD49D2">
      <w:r>
        <w:tab/>
        <w:t>PRINT how many spaces has this been shifted? INPUT = shifted</w:t>
      </w:r>
    </w:p>
    <w:p w:rsidR="00FD49D2" w:rsidRDefault="00FD49D2" w:rsidP="00FD49D2">
      <w:r>
        <w:tab/>
      </w:r>
      <w:proofErr w:type="gramStart"/>
      <w:r>
        <w:t>move</w:t>
      </w:r>
      <w:proofErr w:type="gramEnd"/>
      <w:r>
        <w:t xml:space="preserve"> each letter -shifted places</w:t>
      </w:r>
    </w:p>
    <w:p w:rsidR="00FD49D2" w:rsidRDefault="00FD49D2" w:rsidP="00FD49D2">
      <w:r>
        <w:tab/>
      </w:r>
      <w:r>
        <w:tab/>
        <w:t>IF cipher&lt;1:</w:t>
      </w:r>
    </w:p>
    <w:p w:rsidR="00FD49D2" w:rsidRDefault="00FD49D2" w:rsidP="00FD49D2">
      <w:r>
        <w:tab/>
      </w:r>
      <w:r>
        <w:tab/>
      </w:r>
      <w:r>
        <w:tab/>
      </w:r>
      <w:proofErr w:type="gramStart"/>
      <w:r>
        <w:t>cipher=</w:t>
      </w:r>
      <w:proofErr w:type="gramEnd"/>
      <w:r>
        <w:t>cipher+26</w:t>
      </w:r>
    </w:p>
    <w:p w:rsidR="00FD49D2" w:rsidRDefault="00FD49D2" w:rsidP="00FD49D2">
      <w:r>
        <w:tab/>
      </w:r>
      <w:r>
        <w:tab/>
      </w:r>
      <w:r>
        <w:tab/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cipher)</w:t>
      </w:r>
    </w:p>
    <w:p w:rsidR="00FD49D2" w:rsidRDefault="00FD49D2" w:rsidP="00FD49D2">
      <w:r>
        <w:tab/>
      </w:r>
      <w:r>
        <w:tab/>
      </w:r>
      <w:r>
        <w:tab/>
        <w:t>PRINT cipher</w:t>
      </w:r>
    </w:p>
    <w:p w:rsidR="00FD49D2" w:rsidRDefault="00FD49D2" w:rsidP="00FD49D2">
      <w:r>
        <w:tab/>
      </w:r>
      <w:r>
        <w:tab/>
        <w:t>ELSE</w:t>
      </w:r>
    </w:p>
    <w:p w:rsidR="00FD49D2" w:rsidRDefault="00FD49D2" w:rsidP="00FD49D2">
      <w:r>
        <w:tab/>
      </w:r>
      <w:r>
        <w:tab/>
      </w:r>
      <w:r>
        <w:tab/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cipher)</w:t>
      </w:r>
    </w:p>
    <w:p w:rsidR="008315CE" w:rsidRDefault="00FD49D2" w:rsidP="00FD49D2">
      <w:r>
        <w:tab/>
      </w:r>
      <w:r>
        <w:tab/>
      </w:r>
      <w:r>
        <w:tab/>
        <w:t>PRINT cipher</w:t>
      </w:r>
      <w:bookmarkStart w:id="0" w:name="_GoBack"/>
      <w:bookmarkEnd w:id="0"/>
      <w:r w:rsidR="008315CE">
        <w:t xml:space="preserve">  </w:t>
      </w:r>
    </w:p>
    <w:p w:rsidR="008315CE" w:rsidRDefault="008315CE"/>
    <w:sectPr w:rsidR="0083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CE"/>
    <w:rsid w:val="00350130"/>
    <w:rsid w:val="008315CE"/>
    <w:rsid w:val="009D498D"/>
    <w:rsid w:val="00FD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CD1C918E</Template>
  <TotalTime>50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Halifax Grammar School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Dove</dc:creator>
  <cp:lastModifiedBy>Matthew Dove</cp:lastModifiedBy>
  <cp:revision>1</cp:revision>
  <dcterms:created xsi:type="dcterms:W3CDTF">2015-09-25T13:11:00Z</dcterms:created>
  <dcterms:modified xsi:type="dcterms:W3CDTF">2015-09-25T14:01:00Z</dcterms:modified>
</cp:coreProperties>
</file>